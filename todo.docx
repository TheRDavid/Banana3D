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sz w:val="20"/>
          <w:szCs w:val="20"/>
        </w:rPr>
        <w:t>1.0</w:t>
      </w:r>
    </w:p>
    <w:tbl>
      <w:tblPr>
        <w:tblStyle w:val="Tabellenraster"/>
        <w:tblW w:w="9778" w:type="dxa"/>
        <w:jc w:val="left"/>
        <w:tblInd w:w="-5" w:type="dxa"/>
        <w:tblCellMar>
          <w:top w:w="0" w:type="dxa"/>
          <w:left w:w="104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0"/>
        <w:gridCol w:w="7937"/>
      </w:tblGrid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jc w:val="center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Typ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jc w:val="center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Beschreibung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3D-Canvas unten etwas </w:t>
            </w:r>
            <w:bookmarkStart w:id="0" w:name="_GoBack"/>
            <w:bookmarkEnd w:id="0"/>
            <w:r>
              <w:rPr>
                <w:rFonts w:ascii="Calibri Light" w:hAnsi="Calibri Light"/>
                <w:sz w:val="20"/>
                <w:szCs w:val="20"/>
              </w:rPr>
              <w:t>abgeschnitten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Warn when overwriting scene file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Installer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Model Animations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Menu -&gt; Search liefert bei mehreren Ergebnissen List zurück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Search: Tell if nothing was found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Texture Scale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>Change Resolution (not Dimension)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>Show subnode symbols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>1 Controller statt viele Listener!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 w:cs="Arial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sz w:val="20"/>
                <w:szCs w:val="20"/>
              </w:rPr>
              <w:t>java.lang.UnsupportedOperationException: FrameBuffer already initialized.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Frage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MotionEvent Pause / Stop -&gt; Difference?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Global Animations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MotionPath jump to waypoint x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MotionPathTaskPane loopMode Combobox broken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Bug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Wenn kein Terrain-File ausgewählt wird: Vorgang abbrechen</w:t>
            </w:r>
          </w:p>
        </w:tc>
      </w:tr>
    </w:tbl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  <w:r>
        <w:br w:type="page"/>
      </w:r>
    </w:p>
    <w:p>
      <w:pPr>
        <w:pStyle w:val="Normal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>1.x</w:t>
      </w:r>
    </w:p>
    <w:tbl>
      <w:tblPr>
        <w:tblStyle w:val="Tabellenraster"/>
        <w:tblW w:w="9778" w:type="dxa"/>
        <w:jc w:val="left"/>
        <w:tblInd w:w="-5" w:type="dxa"/>
        <w:tblCellMar>
          <w:top w:w="0" w:type="dxa"/>
          <w:left w:w="104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0"/>
        <w:gridCol w:w="7937"/>
      </w:tblGrid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Create Single Materials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MotionPath Camera free rotation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Spezielles Icon für letzten Waypoint bei MotionPath Cycle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GUTEN AssetBrowser</w:t>
            </w:r>
          </w:p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-Merkt sich Position und Größe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Einzelne B3D_Elemente speichern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Mehr WaterFilter Einstellungen?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AnimationScript SyntaxHighlight + Comments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Von Blender über JMonkey zu Banana3D, Tutorial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.obj, .blend?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KEIN MATERIAL</w:t>
            </w:r>
          </w:p>
          <w:p>
            <w:pPr>
              <w:pStyle w:val="Normal"/>
              <w:numPr>
                <w:ilvl w:val="1"/>
                <w:numId w:val="1"/>
              </w:numPr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KEIN UV</w:t>
            </w:r>
          </w:p>
          <w:p>
            <w:pPr>
              <w:pStyle w:val="Normal"/>
              <w:numPr>
                <w:ilvl w:val="1"/>
                <w:numId w:val="1"/>
              </w:numPr>
              <w:spacing w:beforeAutospacing="1" w:afterAutospacing="1"/>
              <w:textAlignment w:val="baseline"/>
              <w:rPr>
                <w:rFonts w:ascii="Calibri Light" w:hAnsi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-&gt; usw…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Shadow edit resolution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Mehrfachauswahl (Gemeinsamkeiten suchen)</w:t>
            </w:r>
          </w:p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-Objekte zu Node zusammenfügen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Sound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Shaders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tabs>
                <w:tab w:val="left" w:pos="2910" w:leader="none"/>
              </w:tabs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Dezentralisierte Darstellung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color w:val="000000"/>
                <w:sz w:val="20"/>
                <w:szCs w:val="20"/>
              </w:rPr>
              <w:t>Restore after physics (translation, rotation)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Additional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TerrainEditor</w:t>
            </w:r>
          </w:p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MeshEditor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Import from XML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Animationen á la Keyframes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Zeitanimations better parser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sz w:val="20"/>
                <w:szCs w:val="20"/>
              </w:rPr>
              <w:t>AnimationScript Anzeige durchlaufnummer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Verbesserung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Besseres Bewegen von Objekten</w:t>
            </w:r>
          </w:p>
        </w:tc>
      </w:tr>
      <w:tr>
        <w:trPr>
          <w:trHeight w:val="488" w:hRule="atLeast"/>
        </w:trPr>
        <w:tc>
          <w:tcPr>
            <w:tcW w:w="1840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Feature</w:t>
            </w:r>
          </w:p>
        </w:tc>
        <w:tc>
          <w:tcPr>
            <w:tcW w:w="7937" w:type="dxa"/>
            <w:tcBorders>
              <w:top w:val="nil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4" w:type="dxa"/>
            </w:tcMar>
          </w:tcPr>
          <w:p>
            <w:pPr>
              <w:pStyle w:val="NormalWeb"/>
              <w:spacing w:beforeAutospacing="0" w:before="0" w:afterAutospacing="0" w:after="0"/>
              <w:textAlignment w:val="baseline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Objekte „Locken“ (wie in PS)</w:t>
            </w:r>
          </w:p>
        </w:tc>
      </w:tr>
    </w:tbl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</w:r>
      <w:r>
        <w:br w:type="page"/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Lines: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21.06.2014: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4.798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15.623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21.06.2014 (2):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4.865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15.438</w:t>
        <w:tab/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23.06.2014: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5.436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15.826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02.07.2014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5.434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15.839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06.07.2014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5.434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15.912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10.07.2024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5.723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15.765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14.07.2014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5.752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16.033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27.07.2014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5.752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16.541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05.08.2014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5.767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16.414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13.08.2014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5.778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16.427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14.08.2014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6.000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16.630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15.08.2014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7.397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16.752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17.08.2014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7.397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17.365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19.08.2014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7.416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17.625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23.08.2014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7.457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17.869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19.10.2014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7.511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17.934</w:t>
      </w:r>
    </w:p>
    <w:p>
      <w:pPr>
        <w:pStyle w:val="Normal"/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</w:r>
    </w:p>
    <w:p>
      <w:pPr>
        <w:pStyle w:val="Normal"/>
        <w:rPr>
          <w:rFonts w:ascii="Calibri Light" w:hAnsi="Calibri Light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</w:r>
      <w:r>
        <w:br w:type="page"/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19.10.2014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7.096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17.863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31.12.2014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7.357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19.304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14.07.2015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B3DLib: 8.189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20.353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17.07.2015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B3D_GUI: 1.608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B3D_Mirror: 8.189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19.039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02.08.2015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B3D_GUI: 1.868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B3D_Mirror: 10.646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19.491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>02.09.2015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B3D_GUI: 1.868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B3D_Mirror: 10.648</w:t>
      </w:r>
    </w:p>
    <w:p>
      <w:pPr>
        <w:pStyle w:val="Normal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/>
          <w:color w:val="000000"/>
          <w:sz w:val="20"/>
          <w:szCs w:val="20"/>
        </w:rPr>
        <w:tab/>
        <w:t>Banana3D: 19.544</w:t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 Light">
    <w:charset w:val="01"/>
    <w:family w:val="swiss"/>
    <w:pitch w:val="variable"/>
  </w:font>
  <w:font w:name="Calibri 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Arial"/>
      <w:color w:val="00000A"/>
      <w:sz w:val="20"/>
      <w:szCs w:val="20"/>
      <w:lang w:val="de-DE" w:eastAsia="de-DE" w:bidi="ar-SA"/>
    </w:rPr>
  </w:style>
  <w:style w:type="paragraph" w:styleId="Berschrift1">
    <w:name w:val="Überschrift 1"/>
    <w:basedOn w:val="Normal"/>
    <w:next w:val="Normal"/>
    <w:qFormat/>
    <w:pPr>
      <w:jc w:val="center"/>
      <w:outlineLvl w:val="0"/>
    </w:pPr>
    <w:rPr>
      <w:b/>
      <w:sz w:val="32"/>
      <w:szCs w:val="32"/>
    </w:rPr>
  </w:style>
  <w:style w:type="paragraph" w:styleId="Berschrift2">
    <w:name w:val="Überschrift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Berschrift3">
    <w:name w:val="Überschrift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645bf"/>
    <w:rPr/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Kopfzeile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uzeile">
    <w:name w:val="Fußzeile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Todosfont" w:customStyle="1">
    <w:name w:val="todo's_font"/>
    <w:basedOn w:val="Normal"/>
    <w:autoRedefine/>
    <w:qFormat/>
    <w:pPr/>
    <w:rPr>
      <w:rFonts w:ascii="Garamond" w:hAnsi="Garamond" w:cs="Garamond"/>
      <w:color w:val="996633"/>
      <w:spacing w:val="6"/>
      <w:sz w:val="16"/>
      <w:szCs w:val="16"/>
      <w:lang w:bidi="de-DE"/>
    </w:rPr>
  </w:style>
  <w:style w:type="paragraph" w:styleId="Unterberschriften" w:customStyle="1">
    <w:name w:val="Unterüberschriften"/>
    <w:basedOn w:val="Normal"/>
    <w:autoRedefine/>
    <w:qFormat/>
    <w:pPr>
      <w:jc w:val="center"/>
    </w:pPr>
    <w:rPr>
      <w:rFonts w:ascii="Garamond" w:hAnsi="Garamond" w:cs="Garamond"/>
      <w:b/>
      <w:caps/>
      <w:color w:val="808080"/>
      <w:spacing w:val="4"/>
      <w:sz w:val="15"/>
      <w:szCs w:val="15"/>
      <w:lang w:bidi="de-DE"/>
    </w:rPr>
  </w:style>
  <w:style w:type="paragraph" w:styleId="TITEL" w:customStyle="1">
    <w:name w:val="TITEL"/>
    <w:autoRedefine/>
    <w:qFormat/>
    <w:pPr>
      <w:widowControl/>
      <w:bidi w:val="0"/>
      <w:jc w:val="center"/>
    </w:pPr>
    <w:rPr>
      <w:rFonts w:ascii="Garamond" w:hAnsi="Garamond" w:eastAsia="Times New Roman" w:cs="Garamond"/>
      <w:color w:val="808000"/>
      <w:spacing w:val="10"/>
      <w:w w:val="120"/>
      <w:sz w:val="96"/>
      <w:szCs w:val="96"/>
      <w:lang w:val="de-DE" w:eastAsia="de-DE" w:bidi="de-DE"/>
    </w:rPr>
  </w:style>
  <w:style w:type="paragraph" w:styleId="NOTIZENTITEL" w:customStyle="1">
    <w:name w:val="NOTIZENTITEL"/>
    <w:basedOn w:val="TITEL"/>
    <w:autoRedefine/>
    <w:qFormat/>
    <w:pPr/>
    <w:rPr>
      <w:b/>
      <w:caps/>
      <w:color w:val="CC9900"/>
      <w:sz w:val="28"/>
      <w:szCs w:val="28"/>
    </w:rPr>
  </w:style>
  <w:style w:type="paragraph" w:styleId="Notesfont" w:customStyle="1">
    <w:name w:val="notes_font"/>
    <w:autoRedefine/>
    <w:qFormat/>
    <w:pPr>
      <w:widowControl/>
      <w:bidi w:val="0"/>
      <w:jc w:val="left"/>
    </w:pPr>
    <w:rPr>
      <w:rFonts w:ascii="Garamond" w:hAnsi="Garamond" w:eastAsia="Times New Roman" w:cs="Times New Roman"/>
      <w:color w:val="996633"/>
      <w:spacing w:val="12"/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084c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645bf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el1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">
    <w:name w:val="Tabellengitter"/>
    <w:basedOn w:val="NormaleTabelle"/>
    <w:semiHidden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nraster">
    <w:name w:val="Table Grid"/>
    <w:basedOn w:val="NormaleTabelle"/>
    <w:rsid w:val="002b1c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A4F90D-0AF8-4671-86AC-A93999442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D76B74-F1BE-4189-B441-1D102B49A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Aufgabenliste.dotx</Template>
  <TotalTime>2</TotalTime>
  <Application>LibreOffice/5.0.1.2$Windows_x86 LibreOffice_project/81898c9f5c0d43f3473ba111d7b351050be20261</Application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2015-07-03T19:16:00Z</dcterms:created>
  <dc:creator>David</dc:creator>
  <dc:language>de-DE</dc:language>
  <cp:lastPrinted>2006-03-20T18:24:00Z</cp:lastPrinted>
  <dcterms:modified xsi:type="dcterms:W3CDTF">2015-10-04T21:18:35Z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TC100758301031</vt:lpwstr>
  </property>
</Properties>
</file>